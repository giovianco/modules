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34"/>
        <w:gridCol w:w="1926"/>
      </w:tblGrid>
      <w:tr w:rsidR="0043454D" w14:paraId="7C6C5C0C" w14:textId="77777777" w:rsidTr="0043454D">
        <w:tc>
          <w:tcPr>
            <w:tcW w:w="7045" w:type="dxa"/>
          </w:tcPr>
          <w:p w14:paraId="6FD0AB62" w14:textId="77777777" w:rsidR="0043454D" w:rsidRDefault="005676CB" w:rsidP="001D196B">
            <w:pPr>
              <w:pStyle w:val="CompanyName"/>
            </w:pPr>
            <w:bookmarkStart w:id="0" w:name="OLE_LINK1"/>
            <w:bookmarkStart w:id="1" w:name="OLE_LINK2"/>
            <w:proofErr w:type="gramStart"/>
            <w:r>
              <w:t xml:space="preserve">[ </w:t>
            </w:r>
            <w:r w:rsidR="001D196B">
              <w:t>Project</w:t>
            </w:r>
            <w:proofErr w:type="gramEnd"/>
            <w:r w:rsidR="001D196B">
              <w:t xml:space="preserve"> Name</w:t>
            </w:r>
            <w:r>
              <w:t xml:space="preserve"> ]</w:t>
            </w:r>
          </w:p>
        </w:tc>
        <w:tc>
          <w:tcPr>
            <w:tcW w:w="1825" w:type="dxa"/>
          </w:tcPr>
          <w:p w14:paraId="334BC25E" w14:textId="77777777" w:rsidR="0043454D" w:rsidRDefault="0043454D" w:rsidP="0043454D">
            <w:pPr>
              <w:pStyle w:val="Logo"/>
            </w:pPr>
          </w:p>
        </w:tc>
      </w:tr>
    </w:tbl>
    <w:p w14:paraId="641438A2" w14:textId="77777777" w:rsidR="00407240" w:rsidRPr="0043454D" w:rsidRDefault="00B42176" w:rsidP="0043454D">
      <w:pPr>
        <w:pStyle w:val="Heading1"/>
      </w:pPr>
      <w:r>
        <w:t>Results Package</w:t>
      </w:r>
      <w:r w:rsidR="00407240" w:rsidRPr="0043454D">
        <w:t xml:space="preserve"> Checklist</w:t>
      </w:r>
    </w:p>
    <w:tbl>
      <w:tblPr>
        <w:tblW w:w="5001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29" w:type="dxa"/>
          <w:right w:w="29" w:type="dxa"/>
        </w:tblCellMar>
        <w:tblLook w:val="01E0" w:firstRow="1" w:lastRow="1" w:firstColumn="1" w:lastColumn="1" w:noHBand="0" w:noVBand="0"/>
      </w:tblPr>
      <w:tblGrid>
        <w:gridCol w:w="2146"/>
        <w:gridCol w:w="7274"/>
      </w:tblGrid>
      <w:tr w:rsidR="00F3153F" w14:paraId="492DAFD4" w14:textId="77777777" w:rsidTr="00FA7A52">
        <w:trPr>
          <w:trHeight w:val="216"/>
        </w:trPr>
        <w:tc>
          <w:tcPr>
            <w:tcW w:w="5000" w:type="pct"/>
            <w:gridSpan w:val="2"/>
            <w:shd w:val="clear" w:color="auto" w:fill="DBE5F1" w:themeFill="accent1" w:themeFillTint="33"/>
            <w:vAlign w:val="bottom"/>
          </w:tcPr>
          <w:p w14:paraId="76CD9DDA" w14:textId="77777777" w:rsidR="00F3153F" w:rsidRPr="00080433" w:rsidRDefault="001D196B" w:rsidP="00080433">
            <w:pPr>
              <w:pStyle w:val="Heading2"/>
            </w:pPr>
            <w:r>
              <w:t>Analysis details</w:t>
            </w:r>
          </w:p>
        </w:tc>
      </w:tr>
      <w:tr w:rsidR="00F3153F" w14:paraId="04712929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78BF26C3" w14:textId="77777777" w:rsidR="00F3153F" w:rsidRPr="00D36A80" w:rsidRDefault="001D196B" w:rsidP="00F3153F">
            <w:pPr>
              <w:rPr>
                <w:sz w:val="20"/>
                <w:szCs w:val="20"/>
              </w:rPr>
            </w:pPr>
            <w:r>
              <w:t>Collaborator</w:t>
            </w:r>
            <w:r w:rsidR="00F3153F" w:rsidRPr="00D36A80">
              <w:t xml:space="preserve"> name: </w:t>
            </w:r>
          </w:p>
        </w:tc>
        <w:tc>
          <w:tcPr>
            <w:tcW w:w="3861" w:type="pct"/>
            <w:vAlign w:val="center"/>
          </w:tcPr>
          <w:p w14:paraId="583F035F" w14:textId="77777777" w:rsidR="00F3153F" w:rsidRPr="00D36A80" w:rsidRDefault="00F3153F" w:rsidP="00F3153F"/>
        </w:tc>
      </w:tr>
      <w:tr w:rsidR="00F3153F" w:rsidRPr="006C1BD5" w14:paraId="384DE301" w14:textId="77777777" w:rsidTr="00FA7A52">
        <w:trPr>
          <w:trHeight w:val="576"/>
        </w:trPr>
        <w:tc>
          <w:tcPr>
            <w:tcW w:w="1139" w:type="pct"/>
            <w:vAlign w:val="center"/>
          </w:tcPr>
          <w:p w14:paraId="0444AE9D" w14:textId="77777777" w:rsidR="00F3153F" w:rsidRDefault="001D196B" w:rsidP="001D196B">
            <w:r>
              <w:t>Project Summary</w:t>
            </w:r>
            <w:r w:rsidR="00F3153F">
              <w:t xml:space="preserve">: </w:t>
            </w:r>
          </w:p>
        </w:tc>
        <w:tc>
          <w:tcPr>
            <w:tcW w:w="3861" w:type="pct"/>
            <w:vAlign w:val="center"/>
          </w:tcPr>
          <w:p w14:paraId="59EB70A9" w14:textId="77777777" w:rsidR="00F3153F" w:rsidRDefault="00F3153F" w:rsidP="00F3153F"/>
        </w:tc>
      </w:tr>
      <w:tr w:rsidR="001D196B" w14:paraId="6AF18D62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1F0A6E83" w14:textId="77777777" w:rsidR="001D196B" w:rsidRDefault="001D196B" w:rsidP="001D196B">
            <w:r>
              <w:t xml:space="preserve">Analyses Summary: </w:t>
            </w:r>
          </w:p>
        </w:tc>
        <w:tc>
          <w:tcPr>
            <w:tcW w:w="3861" w:type="pct"/>
            <w:vAlign w:val="center"/>
          </w:tcPr>
          <w:p w14:paraId="6E3E6690" w14:textId="77777777" w:rsidR="001D196B" w:rsidRDefault="001D196B" w:rsidP="00F3153F"/>
        </w:tc>
      </w:tr>
      <w:tr w:rsidR="00F3153F" w14:paraId="22E178C3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4FC9D82B" w14:textId="77777777" w:rsidR="00F3153F" w:rsidRDefault="00F3153F" w:rsidP="001D196B">
            <w:r>
              <w:t xml:space="preserve">Date </w:t>
            </w:r>
            <w:r w:rsidR="001D196B">
              <w:t>completed</w:t>
            </w:r>
            <w:r w:rsidRPr="001901D4">
              <w:t>:</w:t>
            </w:r>
            <w:r>
              <w:t xml:space="preserve"> </w:t>
            </w:r>
          </w:p>
        </w:tc>
        <w:tc>
          <w:tcPr>
            <w:tcW w:w="3861" w:type="pct"/>
            <w:vAlign w:val="center"/>
          </w:tcPr>
          <w:p w14:paraId="0D76D54C" w14:textId="77777777" w:rsidR="00F3153F" w:rsidRDefault="00F3153F" w:rsidP="00F3153F"/>
        </w:tc>
      </w:tr>
      <w:tr w:rsidR="001D196B" w14:paraId="4A3695DB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3EE29480" w14:textId="77777777" w:rsidR="001D196B" w:rsidRDefault="001D196B" w:rsidP="001D196B">
            <w:r>
              <w:t xml:space="preserve">Lead </w:t>
            </w:r>
            <w:proofErr w:type="spellStart"/>
            <w:r>
              <w:t>Bioinformatitian</w:t>
            </w:r>
            <w:proofErr w:type="spellEnd"/>
            <w:r>
              <w:t>:</w:t>
            </w:r>
          </w:p>
        </w:tc>
        <w:tc>
          <w:tcPr>
            <w:tcW w:w="3861" w:type="pct"/>
            <w:vAlign w:val="center"/>
          </w:tcPr>
          <w:p w14:paraId="1567CD2B" w14:textId="77777777" w:rsidR="001D196B" w:rsidRDefault="001D196B" w:rsidP="00F3153F"/>
        </w:tc>
      </w:tr>
      <w:tr w:rsidR="00F3153F" w14:paraId="049263CA" w14:textId="77777777" w:rsidTr="00FA7A52">
        <w:trPr>
          <w:trHeight w:val="360"/>
        </w:trPr>
        <w:tc>
          <w:tcPr>
            <w:tcW w:w="1139" w:type="pct"/>
            <w:vAlign w:val="center"/>
          </w:tcPr>
          <w:p w14:paraId="2B1FC4FB" w14:textId="77777777" w:rsidR="00F3153F" w:rsidRDefault="001D196B" w:rsidP="001D196B">
            <w:r>
              <w:t>Contributors:</w:t>
            </w:r>
          </w:p>
        </w:tc>
        <w:tc>
          <w:tcPr>
            <w:tcW w:w="3861" w:type="pct"/>
            <w:vAlign w:val="center"/>
          </w:tcPr>
          <w:p w14:paraId="7CD4A387" w14:textId="77777777" w:rsidR="00F3153F" w:rsidRDefault="00F3153F" w:rsidP="00F3153F"/>
        </w:tc>
      </w:tr>
    </w:tbl>
    <w:p w14:paraId="7F0AE5AA" w14:textId="77777777" w:rsidR="0043454D" w:rsidRDefault="0043454D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69"/>
        <w:gridCol w:w="5220"/>
        <w:gridCol w:w="3629"/>
      </w:tblGrid>
      <w:tr w:rsidR="007C42A8" w14:paraId="543C0BA1" w14:textId="77777777" w:rsidTr="00FA7A52">
        <w:tc>
          <w:tcPr>
            <w:tcW w:w="9418" w:type="dxa"/>
            <w:gridSpan w:val="3"/>
            <w:shd w:val="clear" w:color="auto" w:fill="DBE5F1" w:themeFill="accent1" w:themeFillTint="33"/>
            <w:tcMar>
              <w:top w:w="0" w:type="nil"/>
              <w:left w:w="0" w:type="nil"/>
              <w:bottom w:w="0" w:type="nil"/>
              <w:right w:w="0" w:type="nil"/>
            </w:tcMar>
          </w:tcPr>
          <w:p w14:paraId="6019AE2E" w14:textId="77777777" w:rsidR="007C42A8" w:rsidRDefault="007C42A8" w:rsidP="00080433">
            <w:pPr>
              <w:pStyle w:val="Heading2"/>
            </w:pPr>
            <w:r>
              <w:t>CHECKLIST</w:t>
            </w:r>
          </w:p>
        </w:tc>
      </w:tr>
      <w:tr w:rsidR="007C42A8" w14:paraId="0E4ECE77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96EF11" w14:textId="17044142" w:rsidR="007C42A8" w:rsidRDefault="00A36B13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>
              <w:fldChar w:fldCharType="end"/>
            </w:r>
            <w:bookmarkEnd w:id="2"/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F5E0EE8" w14:textId="77777777" w:rsidR="007C42A8" w:rsidRDefault="001D196B" w:rsidP="001D196B">
            <w:r>
              <w:t>Checked copy number plots to asses segmentation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66EA8CE" w14:textId="6ADCCC65" w:rsidR="007C42A8" w:rsidRPr="005676CB" w:rsidRDefault="007C42A8" w:rsidP="00837820">
            <w:pPr>
              <w:rPr>
                <w:color w:val="BFBFBF" w:themeColor="background1" w:themeShade="BF"/>
              </w:rPr>
            </w:pPr>
          </w:p>
        </w:tc>
      </w:tr>
      <w:tr w:rsidR="007C42A8" w14:paraId="692C6166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05366CD" w14:textId="77777777" w:rsidR="007C42A8" w:rsidRDefault="00F3153F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A9B8976" w14:textId="32C89B7B" w:rsidR="007C42A8" w:rsidRDefault="001D196B" w:rsidP="00E41D56">
            <w:r>
              <w:t xml:space="preserve">Ran ABSOLUTE and generated </w:t>
            </w:r>
            <w:bookmarkStart w:id="3" w:name="_GoBack"/>
            <w:bookmarkEnd w:id="3"/>
            <w:r>
              <w:t xml:space="preserve">mutation figures 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BF5362E" w14:textId="77777777" w:rsidR="007C42A8" w:rsidRDefault="007C42A8"/>
        </w:tc>
      </w:tr>
      <w:tr w:rsidR="008B20FD" w14:paraId="63B307C3" w14:textId="77777777" w:rsidTr="0073088C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3A2936A" w14:textId="77777777" w:rsidR="008B20FD" w:rsidRDefault="008B20FD" w:rsidP="0073088C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EFE40B8" w14:textId="1D63D98E" w:rsidR="008B20FD" w:rsidRDefault="008B20FD" w:rsidP="008B20FD">
            <w:r>
              <w:t xml:space="preserve">Amplifications and Homozygous deletions in </w:t>
            </w:r>
            <w:proofErr w:type="spellStart"/>
            <w:r>
              <w:t>geneCN</w:t>
            </w:r>
            <w:proofErr w:type="spellEnd"/>
            <w:r>
              <w:t xml:space="preserve"> match copy number plot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B05AC62" w14:textId="47700B07" w:rsidR="008B20FD" w:rsidRDefault="00B319EA" w:rsidP="0073088C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1D196B" w14:paraId="74EA2600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6A17E8A" w14:textId="048C5B3C" w:rsidR="001D196B" w:rsidRDefault="001D196B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C8050F8" w14:textId="77777777" w:rsidR="001D196B" w:rsidRDefault="001D196B" w:rsidP="001D196B">
            <w:r>
              <w:t xml:space="preserve">Ran </w:t>
            </w:r>
            <w:proofErr w:type="spellStart"/>
            <w:r>
              <w:t>msisensor</w:t>
            </w:r>
            <w:proofErr w:type="spellEnd"/>
            <w:r>
              <w:t xml:space="preserve"> and mutational signatures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1AF15F5" w14:textId="77777777" w:rsidR="001D196B" w:rsidRDefault="001D196B" w:rsidP="00157CA0"/>
        </w:tc>
      </w:tr>
      <w:tr w:rsidR="001D196B" w14:paraId="1D4FFBBE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5C0D193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134CCBE" w14:textId="77777777" w:rsidR="001D196B" w:rsidRDefault="001D196B" w:rsidP="001D196B">
            <w:r>
              <w:t xml:space="preserve">Consulted if you are unclear of any ABSOLUTE solution 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19F74C8" w14:textId="455EC844" w:rsidR="001D196B" w:rsidRDefault="00554383" w:rsidP="001D196B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1D196B" w14:paraId="0224895D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0796EC2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D9ACDEF" w14:textId="23941992" w:rsidR="001D196B" w:rsidRDefault="00AB5ABD" w:rsidP="00AB5ABD">
            <w:r>
              <w:t>Used</w:t>
            </w:r>
            <w:r w:rsidR="001D196B">
              <w:t xml:space="preserve"> </w:t>
            </w:r>
            <w:r>
              <w:t xml:space="preserve">in the mutation summary </w:t>
            </w:r>
            <w:r w:rsidR="001D196B">
              <w:t>FACETS LOH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6DB3246" w14:textId="44BB886F" w:rsidR="001D196B" w:rsidRDefault="001D196B" w:rsidP="00D91D36"/>
        </w:tc>
      </w:tr>
      <w:tr w:rsidR="001D196B" w14:paraId="2291EF2E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EB677C5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91DA93E" w14:textId="77777777" w:rsidR="001D196B" w:rsidRDefault="001D196B" w:rsidP="001D196B">
            <w:r>
              <w:t xml:space="preserve">Checked ABSOLUTE CCF </w:t>
            </w:r>
            <w:proofErr w:type="spellStart"/>
            <w:r>
              <w:t>vs</w:t>
            </w:r>
            <w:proofErr w:type="spellEnd"/>
            <w:r>
              <w:t xml:space="preserve"> FACETS CCF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1F296DA" w14:textId="097C343D" w:rsidR="001D196B" w:rsidRDefault="00554383" w:rsidP="00157CA0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912E7C" w14:paraId="0988F783" w14:textId="77777777" w:rsidTr="001E3810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302B340" w14:textId="77777777" w:rsidR="00912E7C" w:rsidRDefault="00912E7C" w:rsidP="001E381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9A39A8E" w14:textId="57FEFC72" w:rsidR="00912E7C" w:rsidRDefault="00912E7C" w:rsidP="00912E7C">
            <w:r>
              <w:t>Checked mutations with low read depth in the normal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46D209D" w14:textId="7CECB364" w:rsidR="00912E7C" w:rsidRDefault="00554383" w:rsidP="001E3810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017592" w14:paraId="54200856" w14:textId="77777777" w:rsidTr="001E3810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29E1C57" w14:textId="77777777" w:rsidR="00017592" w:rsidRDefault="00017592" w:rsidP="001E381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6B1F61F" w14:textId="37C3357D" w:rsidR="00017592" w:rsidRDefault="00017592" w:rsidP="00837820">
            <w:r>
              <w:t>Assess w</w:t>
            </w:r>
            <w:r w:rsidR="002E042F">
              <w:t>h</w:t>
            </w:r>
            <w:r>
              <w:t>ether genes have one or multiple mutations in the same case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43BC5CD" w14:textId="1FAAFC1D" w:rsidR="00017592" w:rsidRDefault="00554383" w:rsidP="001E3810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1D196B" w14:paraId="79E27742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3918436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089F6EB" w14:textId="3880C077" w:rsidR="001D196B" w:rsidRDefault="00017592" w:rsidP="00017592">
            <w:r>
              <w:t>Checked genes with multiple mutations</w:t>
            </w:r>
            <w:r w:rsidR="00021174">
              <w:t xml:space="preserve"> are</w:t>
            </w:r>
            <w:r>
              <w:t xml:space="preserve"> in close proximity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7D24D0C" w14:textId="7D96B6E1" w:rsidR="001D196B" w:rsidRDefault="00554383" w:rsidP="00FA7A52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9B5D2F" w14:paraId="68EFBFFB" w14:textId="77777777" w:rsidTr="00AE04B7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72EF38F" w14:textId="77777777" w:rsidR="009B5D2F" w:rsidRDefault="009B5D2F" w:rsidP="00AE04B7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F426295" w14:textId="77777777" w:rsidR="009B5D2F" w:rsidRDefault="009B5D2F" w:rsidP="00AE04B7">
            <w:r>
              <w:t xml:space="preserve">Added </w:t>
            </w:r>
            <w:proofErr w:type="spellStart"/>
            <w:r>
              <w:t>OncoKB</w:t>
            </w:r>
            <w:proofErr w:type="spellEnd"/>
            <w:r>
              <w:t xml:space="preserve"> annotation to the 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0CCB95C" w14:textId="77777777" w:rsidR="009B5D2F" w:rsidRDefault="009B5D2F" w:rsidP="00AE04B7"/>
        </w:tc>
      </w:tr>
      <w:tr w:rsidR="001E3810" w14:paraId="4B1B7074" w14:textId="77777777" w:rsidTr="001E3810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2223019" w14:textId="77777777" w:rsidR="001E3810" w:rsidRDefault="001E3810" w:rsidP="001E381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49C2C5D" w14:textId="77777777" w:rsidR="001E3810" w:rsidRDefault="001E3810" w:rsidP="001E3810">
            <w:r>
              <w:t>Number of mutations is adequate for mutational signatures (≥ 50)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65EBA3D" w14:textId="19F2C77B" w:rsidR="001E3810" w:rsidRDefault="00554383" w:rsidP="001E3810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1D196B" w14:paraId="4614A519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12BAEB9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3DAB75D" w14:textId="77777777" w:rsidR="001D196B" w:rsidRDefault="001D196B" w:rsidP="001D196B">
            <w:r>
              <w:t>CCF colors reflect CCF in 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8B9418E" w14:textId="77777777" w:rsidR="001D196B" w:rsidRDefault="001D196B" w:rsidP="00157CA0"/>
        </w:tc>
      </w:tr>
      <w:tr w:rsidR="001D196B" w14:paraId="2BA545F8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10E98FC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80FBA69" w14:textId="77777777" w:rsidR="001D196B" w:rsidRDefault="001D196B" w:rsidP="001D196B">
            <w:r>
              <w:t>Clonal status boxes reflect clonal status in 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6F3732" w14:textId="77777777" w:rsidR="001D196B" w:rsidRDefault="001D196B" w:rsidP="00FA7A52"/>
        </w:tc>
      </w:tr>
      <w:tr w:rsidR="001D196B" w14:paraId="3E02F72E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E79F589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7CD7CAF" w14:textId="77777777" w:rsidR="001D196B" w:rsidRDefault="001D196B" w:rsidP="001D196B">
            <w:r>
              <w:t>LOH lines reflect LOH in 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1351F6B" w14:textId="77777777" w:rsidR="001D196B" w:rsidRDefault="001D196B" w:rsidP="00157CA0"/>
        </w:tc>
      </w:tr>
      <w:tr w:rsidR="00115768" w14:paraId="636AD0FD" w14:textId="77777777" w:rsidTr="001E3810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8F8AD25" w14:textId="77777777" w:rsidR="00115768" w:rsidRDefault="00115768" w:rsidP="001E381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7172CBF" w14:textId="77777777" w:rsidR="00115768" w:rsidRDefault="00115768" w:rsidP="001E3810">
            <w:r>
              <w:t>Mutation type color reflects mutation type in 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F1C8017" w14:textId="77777777" w:rsidR="00115768" w:rsidRDefault="00115768" w:rsidP="001E3810"/>
        </w:tc>
      </w:tr>
      <w:tr w:rsidR="001D196B" w14:paraId="12A7E224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2D1791A" w14:textId="77777777" w:rsidR="001D196B" w:rsidRDefault="001D196B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91FA8AD" w14:textId="4F25A3C8" w:rsidR="001D196B" w:rsidRDefault="00115768" w:rsidP="00115768">
            <w:proofErr w:type="spellStart"/>
            <w:r>
              <w:t>OncoKB</w:t>
            </w:r>
            <w:proofErr w:type="spellEnd"/>
            <w:r w:rsidR="00B42176">
              <w:t xml:space="preserve"> </w:t>
            </w:r>
            <w:r>
              <w:t xml:space="preserve">annotation </w:t>
            </w:r>
            <w:r w:rsidR="00B42176">
              <w:t xml:space="preserve">reflects </w:t>
            </w:r>
            <w:r>
              <w:t xml:space="preserve">those in the </w:t>
            </w:r>
            <w:r w:rsidR="00B42176">
              <w:t>mutation summary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969A3D" w14:textId="77777777" w:rsidR="001D196B" w:rsidRDefault="001D196B" w:rsidP="00157CA0"/>
        </w:tc>
      </w:tr>
      <w:tr w:rsidR="00B42176" w14:paraId="22C39B70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D9B3999" w14:textId="77777777" w:rsidR="00B42176" w:rsidRDefault="00B42176" w:rsidP="00FA7A52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6FD771A" w14:textId="77777777" w:rsidR="00B42176" w:rsidRDefault="00B42176" w:rsidP="00E310D8">
            <w:r>
              <w:t>Cancer genes annotated with an asterisk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4CEF616" w14:textId="77777777" w:rsidR="00B42176" w:rsidRDefault="00B42176" w:rsidP="00157CA0"/>
        </w:tc>
      </w:tr>
      <w:tr w:rsidR="00B42176" w14:paraId="3106A3D4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52ECB50" w14:textId="77777777" w:rsidR="00B42176" w:rsidRDefault="00B42176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F3A9BAC" w14:textId="4A6420E7" w:rsidR="00B42176" w:rsidRDefault="005D0FF4" w:rsidP="005D0FF4">
            <w:r>
              <w:t>Removed synonymous and others from figures</w:t>
            </w:r>
            <w:r w:rsidR="00B42176">
              <w:t xml:space="preserve"> 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672E6A1" w14:textId="7ABA64C8" w:rsidR="00B42176" w:rsidRDefault="00554383" w:rsidP="00FA7A52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B42176" w14:paraId="6330C81A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6C7C0DF" w14:textId="77777777" w:rsidR="00B42176" w:rsidRDefault="00B42176">
            <w: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83F2872" w14:textId="77777777" w:rsidR="00B42176" w:rsidRDefault="00B42176" w:rsidP="00E310D8">
            <w:r>
              <w:t>Added legends to figures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9FF5370" w14:textId="77777777" w:rsidR="00B42176" w:rsidRDefault="00B42176" w:rsidP="00157CA0"/>
        </w:tc>
      </w:tr>
      <w:tr w:rsidR="00B42176" w14:paraId="5AAE2AE7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179742C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B6A96F3" w14:textId="77777777" w:rsidR="00B42176" w:rsidRDefault="00B42176" w:rsidP="00B42176">
            <w:r>
              <w:t>Final excel spreadsheet has ‘Summary Statistics’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32DAF63" w14:textId="77777777" w:rsidR="00B42176" w:rsidRDefault="00B42176" w:rsidP="00E310D8"/>
        </w:tc>
      </w:tr>
      <w:tr w:rsidR="00B42176" w14:paraId="13CD5C2C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6B0B3C3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3ED237F" w14:textId="77777777" w:rsidR="00B42176" w:rsidRDefault="00B42176" w:rsidP="00B42176">
            <w:r>
              <w:t>Final excel spreadsheet has ‘Mutations’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B7788F1" w14:textId="77777777" w:rsidR="00B42176" w:rsidRDefault="00B42176" w:rsidP="00E310D8"/>
        </w:tc>
      </w:tr>
      <w:tr w:rsidR="00D55296" w14:paraId="1FCB1E20" w14:textId="77777777" w:rsidTr="001E3810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6CCBFB9" w14:textId="77777777" w:rsidR="00D55296" w:rsidRDefault="00D55296" w:rsidP="001E3810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7E3F36D" w14:textId="77777777" w:rsidR="00D55296" w:rsidRDefault="00D55296" w:rsidP="001E3810">
            <w:r>
              <w:t>Final excel spreadsheet has ‘</w:t>
            </w:r>
            <w:proofErr w:type="spellStart"/>
            <w:r>
              <w:t>geneCN</w:t>
            </w:r>
            <w:proofErr w:type="spellEnd"/>
            <w:r>
              <w:t>’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FE608F" w14:textId="77777777" w:rsidR="00D55296" w:rsidRDefault="00D55296" w:rsidP="001E3810"/>
        </w:tc>
      </w:tr>
      <w:tr w:rsidR="00B42176" w14:paraId="58D98902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555779C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ADA5260" w14:textId="77777777" w:rsidR="00B42176" w:rsidRDefault="00B42176" w:rsidP="00B42176">
            <w:r>
              <w:t>Final excel spreadsheet has ‘Fusion predictions’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496D0EA" w14:textId="69D271DE" w:rsidR="00B42176" w:rsidRDefault="00655FFA" w:rsidP="00E310D8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B42176" w14:paraId="2EADE9AD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C69F010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72B6396" w14:textId="77777777" w:rsidR="00B42176" w:rsidRDefault="00B42176" w:rsidP="00E310D8">
            <w:r>
              <w:t>Final excel spreadsheet has ‘MSI Sensor’ output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6986029" w14:textId="6C25C3EE" w:rsidR="00B42176" w:rsidRDefault="00554383" w:rsidP="00E310D8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B42176" w14:paraId="4E1F9E0E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0EA5116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8359E86" w14:textId="77777777" w:rsidR="00B42176" w:rsidRDefault="00B42176" w:rsidP="00E310D8">
            <w:r>
              <w:t>Final excel spreadsheet has ‘Mutational signatures’ output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C0F32E0" w14:textId="78B0B656" w:rsidR="00B42176" w:rsidRPr="00BE6FD7" w:rsidRDefault="00554383" w:rsidP="00BE6FD7">
            <w:pPr>
              <w:rPr>
                <w:color w:val="BFBFBF" w:themeColor="background1" w:themeShade="BF"/>
              </w:rPr>
            </w:pPr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B42176" w14:paraId="15A98725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DFF6165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9481F28" w14:textId="77777777" w:rsidR="00B42176" w:rsidRDefault="00B42176" w:rsidP="00E310D8">
            <w:r>
              <w:t>Results package contains final results in an excel spreadsheet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EE0159A" w14:textId="77777777" w:rsidR="00B42176" w:rsidRDefault="00B42176" w:rsidP="00E310D8"/>
        </w:tc>
      </w:tr>
      <w:tr w:rsidR="00B42176" w14:paraId="79BEF028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3B253E2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B48DCD9" w14:textId="77777777" w:rsidR="00B42176" w:rsidRDefault="00B42176" w:rsidP="00B42176">
            <w:r>
              <w:t>Results package contains CCF Plot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54D18D9" w14:textId="77777777" w:rsidR="00B42176" w:rsidRDefault="00B42176" w:rsidP="00E310D8"/>
        </w:tc>
      </w:tr>
      <w:tr w:rsidR="00B42176" w14:paraId="64049974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D1018A2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D8DBA1E" w14:textId="77777777" w:rsidR="00B42176" w:rsidRDefault="00B42176" w:rsidP="00B42176">
            <w:r>
              <w:t>Results package contains mutation type plot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12A04BD" w14:textId="77777777" w:rsidR="00B42176" w:rsidRDefault="00B42176" w:rsidP="00E310D8"/>
        </w:tc>
      </w:tr>
      <w:tr w:rsidR="00B42176" w14:paraId="059FC284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F7FEC55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099A2FA8" w14:textId="77777777" w:rsidR="00B42176" w:rsidRDefault="00B42176" w:rsidP="00B42176">
            <w:r>
              <w:t>Results package contains copy number plots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B22EB09" w14:textId="77777777" w:rsidR="00B42176" w:rsidRDefault="00B42176" w:rsidP="00E310D8"/>
        </w:tc>
      </w:tr>
      <w:tr w:rsidR="00B42176" w14:paraId="1A0FA422" w14:textId="77777777" w:rsidTr="00FA7A52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CF5FA5F" w14:textId="77777777" w:rsidR="00B42176" w:rsidRDefault="00B42176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3930618" w14:textId="77777777" w:rsidR="00B42176" w:rsidRDefault="00B42176" w:rsidP="00B42176">
            <w:r>
              <w:t>Results package contains signatures plots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A5DC307" w14:textId="77777777" w:rsidR="00B42176" w:rsidRDefault="00B42176" w:rsidP="00157CA0"/>
        </w:tc>
      </w:tr>
      <w:tr w:rsidR="00B42176" w14:paraId="0FE4D66F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51875DB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66E33AA" w14:textId="77777777" w:rsidR="00B42176" w:rsidRDefault="00B42176" w:rsidP="00E310D8">
            <w:r>
              <w:t xml:space="preserve">Special needs of the project were fulfilled 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CC0EA2E" w14:textId="2E50063E" w:rsidR="00B42176" w:rsidRDefault="00554383" w:rsidP="00E310D8">
            <w:r w:rsidRPr="005676CB">
              <w:rPr>
                <w:color w:val="BFBFBF" w:themeColor="background1" w:themeShade="BF"/>
              </w:rPr>
              <w:t>[Comments]</w:t>
            </w:r>
          </w:p>
        </w:tc>
      </w:tr>
      <w:tr w:rsidR="00B42176" w14:paraId="467034C3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9030D34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51E7C86" w14:textId="77777777" w:rsidR="00B42176" w:rsidRPr="005676CB" w:rsidRDefault="00B42176" w:rsidP="00B42176">
            <w:pPr>
              <w:rPr>
                <w:color w:val="BFBFBF" w:themeColor="background1" w:themeShade="BF"/>
              </w:rPr>
            </w:pPr>
            <w:proofErr w:type="gramStart"/>
            <w:r w:rsidRPr="005676CB">
              <w:rPr>
                <w:color w:val="BFBFBF" w:themeColor="background1" w:themeShade="BF"/>
              </w:rPr>
              <w:t>[ special</w:t>
            </w:r>
            <w:proofErr w:type="gramEnd"/>
            <w:r w:rsidRPr="005676CB">
              <w:rPr>
                <w:color w:val="BFBFBF" w:themeColor="background1" w:themeShade="BF"/>
              </w:rPr>
              <w:t xml:space="preserve"> needs ]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D9C0B73" w14:textId="77777777" w:rsidR="00B42176" w:rsidRDefault="00B42176" w:rsidP="00E310D8"/>
        </w:tc>
      </w:tr>
      <w:tr w:rsidR="00B42176" w14:paraId="08699EFE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9A4EB97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26EED606" w14:textId="62C0BD90" w:rsidR="00B42176" w:rsidRDefault="002A589F" w:rsidP="00E310D8">
            <w:proofErr w:type="gramStart"/>
            <w:r w:rsidRPr="005676CB">
              <w:rPr>
                <w:color w:val="BFBFBF" w:themeColor="background1" w:themeShade="BF"/>
              </w:rPr>
              <w:t>[ special</w:t>
            </w:r>
            <w:proofErr w:type="gramEnd"/>
            <w:r w:rsidRPr="005676CB">
              <w:rPr>
                <w:color w:val="BFBFBF" w:themeColor="background1" w:themeShade="BF"/>
              </w:rPr>
              <w:t xml:space="preserve"> needs ]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39579AD" w14:textId="77777777" w:rsidR="00B42176" w:rsidRDefault="00B42176" w:rsidP="00E310D8"/>
        </w:tc>
      </w:tr>
      <w:tr w:rsidR="00B42176" w14:paraId="6C882322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7053224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D616DEF" w14:textId="17352577" w:rsidR="00B42176" w:rsidRDefault="002A589F" w:rsidP="00E310D8">
            <w:proofErr w:type="gramStart"/>
            <w:r w:rsidRPr="005676CB">
              <w:rPr>
                <w:color w:val="BFBFBF" w:themeColor="background1" w:themeShade="BF"/>
              </w:rPr>
              <w:t>[ special</w:t>
            </w:r>
            <w:proofErr w:type="gramEnd"/>
            <w:r w:rsidRPr="005676CB">
              <w:rPr>
                <w:color w:val="BFBFBF" w:themeColor="background1" w:themeShade="BF"/>
              </w:rPr>
              <w:t xml:space="preserve"> needs ]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DC36861" w14:textId="77777777" w:rsidR="00B42176" w:rsidRDefault="00B42176" w:rsidP="00E310D8"/>
        </w:tc>
      </w:tr>
      <w:tr w:rsidR="00B42176" w14:paraId="12BB5911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DB8BDA5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3504B2A" w14:textId="6CEB0C23" w:rsidR="00B42176" w:rsidRDefault="002A589F" w:rsidP="00E310D8">
            <w:proofErr w:type="gramStart"/>
            <w:r w:rsidRPr="005676CB">
              <w:rPr>
                <w:color w:val="BFBFBF" w:themeColor="background1" w:themeShade="BF"/>
              </w:rPr>
              <w:t>[ special</w:t>
            </w:r>
            <w:proofErr w:type="gramEnd"/>
            <w:r w:rsidRPr="005676CB">
              <w:rPr>
                <w:color w:val="BFBFBF" w:themeColor="background1" w:themeShade="BF"/>
              </w:rPr>
              <w:t xml:space="preserve"> needs ]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6A607D7F" w14:textId="77777777" w:rsidR="00B42176" w:rsidRDefault="00B42176" w:rsidP="00E310D8"/>
        </w:tc>
      </w:tr>
      <w:tr w:rsidR="00B42176" w14:paraId="70C5442B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854922E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1F78C09C" w14:textId="46905B6C" w:rsidR="00B42176" w:rsidRDefault="009076A1" w:rsidP="00E310D8">
            <w:proofErr w:type="gramStart"/>
            <w:r w:rsidRPr="005676CB">
              <w:rPr>
                <w:color w:val="BFBFBF" w:themeColor="background1" w:themeShade="BF"/>
              </w:rPr>
              <w:t>[ special</w:t>
            </w:r>
            <w:proofErr w:type="gramEnd"/>
            <w:r w:rsidRPr="005676CB">
              <w:rPr>
                <w:color w:val="BFBFBF" w:themeColor="background1" w:themeShade="BF"/>
              </w:rPr>
              <w:t xml:space="preserve"> needs ]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7681E89A" w14:textId="77777777" w:rsidR="00B42176" w:rsidRDefault="00B42176" w:rsidP="00E310D8"/>
        </w:tc>
      </w:tr>
      <w:tr w:rsidR="00B42176" w14:paraId="69CD57BC" w14:textId="77777777" w:rsidTr="00E310D8">
        <w:tc>
          <w:tcPr>
            <w:tcW w:w="56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5AD518EF" w14:textId="77777777" w:rsidR="00B42176" w:rsidRDefault="00B42176" w:rsidP="00E310D8"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</w:p>
        </w:tc>
        <w:tc>
          <w:tcPr>
            <w:tcW w:w="5220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3C2A77A5" w14:textId="2B1023C4" w:rsidR="00B42176" w:rsidRDefault="009076A1" w:rsidP="00E310D8">
            <w:r w:rsidRPr="005676CB">
              <w:rPr>
                <w:color w:val="BFBFBF" w:themeColor="background1" w:themeShade="BF"/>
              </w:rPr>
              <w:t>[ special needs ]</w:t>
            </w:r>
          </w:p>
        </w:tc>
        <w:tc>
          <w:tcPr>
            <w:tcW w:w="3629" w:type="dxa"/>
            <w:tcMar>
              <w:top w:w="0" w:type="nil"/>
              <w:left w:w="0" w:type="nil"/>
              <w:bottom w:w="0" w:type="nil"/>
              <w:right w:w="0" w:type="nil"/>
            </w:tcMar>
          </w:tcPr>
          <w:p w14:paraId="443CC138" w14:textId="77777777" w:rsidR="00B42176" w:rsidRDefault="00B42176" w:rsidP="00E310D8"/>
        </w:tc>
      </w:tr>
      <w:bookmarkEnd w:id="0"/>
      <w:bookmarkEnd w:id="1"/>
    </w:tbl>
    <w:p w14:paraId="05ABB1B3" w14:textId="77777777" w:rsidR="007C42A8" w:rsidRDefault="007C42A8"/>
    <w:sectPr w:rsidR="007C42A8" w:rsidSect="0043454D">
      <w:footerReference w:type="even" r:id="rId12"/>
      <w:footerReference w:type="default" r:id="rId13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798BC" w14:textId="77777777" w:rsidR="00AE04B7" w:rsidRDefault="00AE04B7">
      <w:r>
        <w:separator/>
      </w:r>
    </w:p>
  </w:endnote>
  <w:endnote w:type="continuationSeparator" w:id="0">
    <w:p w14:paraId="40C67A48" w14:textId="77777777" w:rsidR="00AE04B7" w:rsidRDefault="00AE0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339AA" w14:textId="30C404F1" w:rsidR="00AE04B7" w:rsidRDefault="00E41D56">
    <w:pPr>
      <w:pStyle w:val="Footer"/>
    </w:pPr>
    <w:sdt>
      <w:sdtPr>
        <w:id w:val="969400743"/>
        <w:placeholder>
          <w:docPart w:val="947002E9E032A54E9ECAD2796F846642"/>
        </w:placeholder>
        <w:temporary/>
        <w:showingPlcHdr/>
      </w:sdtPr>
      <w:sdtEndPr/>
      <w:sdtContent>
        <w:r w:rsidR="00AE04B7">
          <w:t>[Type text]</w:t>
        </w:r>
      </w:sdtContent>
    </w:sdt>
    <w:r w:rsidR="00AE04B7">
      <w:ptab w:relativeTo="margin" w:alignment="center" w:leader="none"/>
    </w:r>
    <w:sdt>
      <w:sdtPr>
        <w:id w:val="969400748"/>
        <w:placeholder>
          <w:docPart w:val="99D744EE35217841904ADF4C340C6E0E"/>
        </w:placeholder>
        <w:temporary/>
        <w:showingPlcHdr/>
      </w:sdtPr>
      <w:sdtEndPr/>
      <w:sdtContent>
        <w:r w:rsidR="00AE04B7">
          <w:t>[Type text]</w:t>
        </w:r>
      </w:sdtContent>
    </w:sdt>
    <w:r w:rsidR="00AE04B7">
      <w:ptab w:relativeTo="margin" w:alignment="right" w:leader="none"/>
    </w:r>
    <w:sdt>
      <w:sdtPr>
        <w:id w:val="969400753"/>
        <w:placeholder>
          <w:docPart w:val="B09E742EB9BE894196558A486858C64C"/>
        </w:placeholder>
        <w:temporary/>
        <w:showingPlcHdr/>
      </w:sdtPr>
      <w:sdtEndPr/>
      <w:sdtContent>
        <w:r w:rsidR="00AE04B7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E9CCA" w14:textId="77777777" w:rsidR="00AE04B7" w:rsidRDefault="00AE04B7">
    <w:pPr>
      <w:jc w:val="center"/>
    </w:pPr>
    <w:bookmarkStart w:id="4" w:name="OLE_LINK3"/>
    <w:bookmarkStart w:id="5" w:name="OLE_LINK4"/>
    <w:r>
      <w:t>Reis-</w:t>
    </w:r>
    <w:proofErr w:type="spellStart"/>
    <w:r>
      <w:t>Filho</w:t>
    </w:r>
    <w:proofErr w:type="spellEnd"/>
    <w:r>
      <w:t xml:space="preserve"> Laboratory</w:t>
    </w:r>
  </w:p>
  <w:p w14:paraId="248EE461" w14:textId="6A447742" w:rsidR="00AE04B7" w:rsidRDefault="00AE04B7">
    <w:pPr>
      <w:jc w:val="center"/>
    </w:pPr>
    <w:r>
      <w:t>Department of Pathology</w:t>
    </w:r>
  </w:p>
  <w:p w14:paraId="61194FD4" w14:textId="6541B378" w:rsidR="00AE04B7" w:rsidRDefault="00AE04B7">
    <w:pPr>
      <w:jc w:val="center"/>
    </w:pPr>
    <w:r>
      <w:t>Memorial Sloan-Kettering Cancer Center</w:t>
    </w:r>
    <w:bookmarkEnd w:id="4"/>
    <w:bookmarkEnd w:id="5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CCD0CF" w14:textId="77777777" w:rsidR="00AE04B7" w:rsidRDefault="00AE04B7">
      <w:r>
        <w:separator/>
      </w:r>
    </w:p>
  </w:footnote>
  <w:footnote w:type="continuationSeparator" w:id="0">
    <w:p w14:paraId="5524F618" w14:textId="77777777" w:rsidR="00AE04B7" w:rsidRDefault="00AE0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D843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FD0F6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56E93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92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3008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A964A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6C97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64D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2AD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E070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F335C6"/>
    <w:multiLevelType w:val="hybridMultilevel"/>
    <w:tmpl w:val="D74872F4"/>
    <w:lvl w:ilvl="0" w:tplc="040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11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B2F7C9E"/>
    <w:multiLevelType w:val="multilevel"/>
    <w:tmpl w:val="78A4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0"/>
  </w:num>
  <w:num w:numId="3">
    <w:abstractNumId w:val="15"/>
  </w:num>
  <w:num w:numId="4">
    <w:abstractNumId w:val="14"/>
  </w:num>
  <w:num w:numId="5">
    <w:abstractNumId w:val="13"/>
  </w:num>
  <w:num w:numId="6">
    <w:abstractNumId w:val="26"/>
  </w:num>
  <w:num w:numId="7">
    <w:abstractNumId w:val="11"/>
  </w:num>
  <w:num w:numId="8">
    <w:abstractNumId w:val="30"/>
  </w:num>
  <w:num w:numId="9">
    <w:abstractNumId w:val="18"/>
  </w:num>
  <w:num w:numId="10">
    <w:abstractNumId w:val="24"/>
  </w:num>
  <w:num w:numId="11">
    <w:abstractNumId w:val="16"/>
  </w:num>
  <w:num w:numId="12">
    <w:abstractNumId w:val="29"/>
  </w:num>
  <w:num w:numId="13">
    <w:abstractNumId w:val="19"/>
  </w:num>
  <w:num w:numId="14">
    <w:abstractNumId w:val="17"/>
  </w:num>
  <w:num w:numId="15">
    <w:abstractNumId w:val="25"/>
  </w:num>
  <w:num w:numId="16">
    <w:abstractNumId w:val="27"/>
  </w:num>
  <w:num w:numId="17">
    <w:abstractNumId w:val="31"/>
  </w:num>
  <w:num w:numId="18">
    <w:abstractNumId w:val="23"/>
  </w:num>
  <w:num w:numId="19">
    <w:abstractNumId w:val="22"/>
  </w:num>
  <w:num w:numId="20">
    <w:abstractNumId w:val="32"/>
  </w:num>
  <w:num w:numId="21">
    <w:abstractNumId w:val="21"/>
  </w:num>
  <w:num w:numId="22">
    <w:abstractNumId w:val="12"/>
  </w:num>
  <w:num w:numId="23">
    <w:abstractNumId w:val="8"/>
  </w:num>
  <w:num w:numId="24">
    <w:abstractNumId w:val="20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96B"/>
    <w:rsid w:val="00002D9E"/>
    <w:rsid w:val="00010A14"/>
    <w:rsid w:val="00017592"/>
    <w:rsid w:val="00021174"/>
    <w:rsid w:val="00034557"/>
    <w:rsid w:val="00055625"/>
    <w:rsid w:val="00080433"/>
    <w:rsid w:val="00082F86"/>
    <w:rsid w:val="00086801"/>
    <w:rsid w:val="00090054"/>
    <w:rsid w:val="00093A42"/>
    <w:rsid w:val="000D7D67"/>
    <w:rsid w:val="000F2AB3"/>
    <w:rsid w:val="000F3B2D"/>
    <w:rsid w:val="001001B1"/>
    <w:rsid w:val="001003E1"/>
    <w:rsid w:val="00115768"/>
    <w:rsid w:val="00125CCB"/>
    <w:rsid w:val="00137DF3"/>
    <w:rsid w:val="00157CA0"/>
    <w:rsid w:val="00172448"/>
    <w:rsid w:val="001B5C06"/>
    <w:rsid w:val="001D196B"/>
    <w:rsid w:val="001E3406"/>
    <w:rsid w:val="001E3810"/>
    <w:rsid w:val="00267DF9"/>
    <w:rsid w:val="002906E7"/>
    <w:rsid w:val="002A3F76"/>
    <w:rsid w:val="002A589F"/>
    <w:rsid w:val="002E042F"/>
    <w:rsid w:val="002F5404"/>
    <w:rsid w:val="002F6283"/>
    <w:rsid w:val="003119FB"/>
    <w:rsid w:val="00311B83"/>
    <w:rsid w:val="0031256D"/>
    <w:rsid w:val="00320630"/>
    <w:rsid w:val="003444D6"/>
    <w:rsid w:val="003618B9"/>
    <w:rsid w:val="003761C5"/>
    <w:rsid w:val="003A1BC2"/>
    <w:rsid w:val="003F04D9"/>
    <w:rsid w:val="00407240"/>
    <w:rsid w:val="0041318A"/>
    <w:rsid w:val="0041607A"/>
    <w:rsid w:val="0043454D"/>
    <w:rsid w:val="00454615"/>
    <w:rsid w:val="004567F4"/>
    <w:rsid w:val="00464875"/>
    <w:rsid w:val="0048031C"/>
    <w:rsid w:val="004B0AE9"/>
    <w:rsid w:val="00522532"/>
    <w:rsid w:val="00554383"/>
    <w:rsid w:val="00560949"/>
    <w:rsid w:val="005676CB"/>
    <w:rsid w:val="00581A1A"/>
    <w:rsid w:val="005D0FF4"/>
    <w:rsid w:val="005E29C8"/>
    <w:rsid w:val="005E33AF"/>
    <w:rsid w:val="00610858"/>
    <w:rsid w:val="006238C8"/>
    <w:rsid w:val="00643BDC"/>
    <w:rsid w:val="00655FFA"/>
    <w:rsid w:val="006C1BD5"/>
    <w:rsid w:val="00754382"/>
    <w:rsid w:val="007765DD"/>
    <w:rsid w:val="0078313D"/>
    <w:rsid w:val="00795C10"/>
    <w:rsid w:val="00797844"/>
    <w:rsid w:val="007A6235"/>
    <w:rsid w:val="007C42A8"/>
    <w:rsid w:val="00824ADF"/>
    <w:rsid w:val="00830E62"/>
    <w:rsid w:val="00834456"/>
    <w:rsid w:val="00837820"/>
    <w:rsid w:val="00856676"/>
    <w:rsid w:val="00891FD6"/>
    <w:rsid w:val="008B20FD"/>
    <w:rsid w:val="009076A1"/>
    <w:rsid w:val="00912E7C"/>
    <w:rsid w:val="009142CB"/>
    <w:rsid w:val="0096077E"/>
    <w:rsid w:val="00970715"/>
    <w:rsid w:val="00980A6C"/>
    <w:rsid w:val="00995223"/>
    <w:rsid w:val="009B2759"/>
    <w:rsid w:val="009B5D2F"/>
    <w:rsid w:val="009C0F7C"/>
    <w:rsid w:val="00A36B13"/>
    <w:rsid w:val="00A45F9E"/>
    <w:rsid w:val="00A50321"/>
    <w:rsid w:val="00A51E9F"/>
    <w:rsid w:val="00A90460"/>
    <w:rsid w:val="00AB5ABD"/>
    <w:rsid w:val="00AE04B7"/>
    <w:rsid w:val="00B11EE0"/>
    <w:rsid w:val="00B319EA"/>
    <w:rsid w:val="00B42176"/>
    <w:rsid w:val="00B67C5A"/>
    <w:rsid w:val="00B75A27"/>
    <w:rsid w:val="00B97760"/>
    <w:rsid w:val="00BE6FD7"/>
    <w:rsid w:val="00C16870"/>
    <w:rsid w:val="00C34FB6"/>
    <w:rsid w:val="00C36E89"/>
    <w:rsid w:val="00C4126C"/>
    <w:rsid w:val="00C44397"/>
    <w:rsid w:val="00C45FDC"/>
    <w:rsid w:val="00CA3573"/>
    <w:rsid w:val="00CB47FD"/>
    <w:rsid w:val="00CC59BB"/>
    <w:rsid w:val="00D36A80"/>
    <w:rsid w:val="00D55296"/>
    <w:rsid w:val="00D827D3"/>
    <w:rsid w:val="00D91D36"/>
    <w:rsid w:val="00DA21A2"/>
    <w:rsid w:val="00DB0C25"/>
    <w:rsid w:val="00DE5986"/>
    <w:rsid w:val="00E310D8"/>
    <w:rsid w:val="00E37280"/>
    <w:rsid w:val="00E41884"/>
    <w:rsid w:val="00E41D56"/>
    <w:rsid w:val="00EA3E64"/>
    <w:rsid w:val="00EE36C9"/>
    <w:rsid w:val="00EE40E1"/>
    <w:rsid w:val="00F03B50"/>
    <w:rsid w:val="00F27301"/>
    <w:rsid w:val="00F3153F"/>
    <w:rsid w:val="00F86A05"/>
    <w:rsid w:val="00FA7A52"/>
    <w:rsid w:val="00F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337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10D8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310D8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nhideWhenUsed/>
    <w:rsid w:val="00E310D8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E310D8"/>
    <w:rPr>
      <w:rFonts w:asciiTheme="minorHAnsi" w:hAnsiTheme="minorHAnsi"/>
      <w:sz w:val="18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80433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080433"/>
    <w:pPr>
      <w:keepNext/>
      <w:spacing w:before="400" w:after="10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0433"/>
    <w:pPr>
      <w:outlineLvl w:val="1"/>
    </w:pPr>
    <w:rPr>
      <w:rFonts w:asciiTheme="majorHAnsi" w:hAnsiTheme="majorHAnsi"/>
      <w:b/>
      <w:caps/>
      <w:sz w:val="20"/>
    </w:rPr>
  </w:style>
  <w:style w:type="paragraph" w:styleId="Heading8">
    <w:name w:val="heading 8"/>
    <w:basedOn w:val="Normal"/>
    <w:next w:val="Normal"/>
    <w:semiHidden/>
    <w:unhideWhenUsed/>
    <w:qFormat/>
    <w:rsid w:val="002A3F76"/>
    <w:pPr>
      <w:spacing w:before="240" w:after="120"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semiHidden/>
    <w:unhideWhenUsed/>
    <w:qFormat/>
    <w:rsid w:val="002A3F76"/>
    <w:pPr>
      <w:spacing w:before="120"/>
      <w:outlineLvl w:val="8"/>
    </w:pPr>
    <w:rPr>
      <w:b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qFormat/>
    <w:rsid w:val="0043454D"/>
    <w:pPr>
      <w:jc w:val="right"/>
    </w:pPr>
    <w:rPr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4345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454D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43454D"/>
    <w:rPr>
      <w:b/>
      <w:sz w:val="24"/>
    </w:rPr>
  </w:style>
  <w:style w:type="paragraph" w:styleId="ListNumber">
    <w:name w:val="List Number"/>
    <w:basedOn w:val="Normal"/>
    <w:semiHidden/>
    <w:unhideWhenUsed/>
    <w:rsid w:val="002A3F76"/>
    <w:pPr>
      <w:numPr>
        <w:numId w:val="24"/>
      </w:numPr>
    </w:pPr>
  </w:style>
  <w:style w:type="table" w:styleId="TableGrid">
    <w:name w:val="Table Grid"/>
    <w:basedOn w:val="TableNormal"/>
    <w:rsid w:val="002A3F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115" w:type="dxa"/>
        <w:bottom w:w="58" w:type="dxa"/>
        <w:right w:w="115" w:type="dxa"/>
      </w:tblCellMar>
    </w:tblPr>
    <w:tcPr>
      <w:tcMar>
        <w:top w:w="58" w:type="dxa"/>
        <w:left w:w="115" w:type="dxa"/>
        <w:bottom w:w="58" w:type="dxa"/>
        <w:right w:w="115" w:type="dxa"/>
      </w:tcMar>
    </w:tcPr>
  </w:style>
  <w:style w:type="character" w:styleId="CommentReference">
    <w:name w:val="annotation reference"/>
    <w:basedOn w:val="DefaultParagraphFont"/>
    <w:semiHidden/>
    <w:rsid w:val="00D36A80"/>
    <w:rPr>
      <w:sz w:val="16"/>
      <w:szCs w:val="16"/>
    </w:rPr>
  </w:style>
  <w:style w:type="paragraph" w:styleId="CommentText">
    <w:name w:val="annotation text"/>
    <w:basedOn w:val="Normal"/>
    <w:semiHidden/>
    <w:rsid w:val="00D36A8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36A8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57C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310D8"/>
    <w:pPr>
      <w:tabs>
        <w:tab w:val="center" w:pos="4320"/>
        <w:tab w:val="right" w:pos="864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310D8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nhideWhenUsed/>
    <w:rsid w:val="00E310D8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E310D8"/>
    <w:rPr>
      <w:rFonts w:asciiTheme="minorHAnsi" w:hAnsiTheme="minorHAnsi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SK:private:var:folders:f7:v_vt_5bn07z9tljnh56n9crnrzdbg9:T:TM0280645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7002E9E032A54E9ECAD2796F846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D5CD0-49CF-3348-B762-99C07D98F8E4}"/>
      </w:docPartPr>
      <w:docPartBody>
        <w:p w:rsidR="000A4340" w:rsidRDefault="000A4340" w:rsidP="000A4340">
          <w:pPr>
            <w:pStyle w:val="947002E9E032A54E9ECAD2796F846642"/>
          </w:pPr>
          <w:r>
            <w:t>[Type text]</w:t>
          </w:r>
        </w:p>
      </w:docPartBody>
    </w:docPart>
    <w:docPart>
      <w:docPartPr>
        <w:name w:val="99D744EE35217841904ADF4C340C6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0FFC-B64F-8A40-B8C1-43D5DADC4B08}"/>
      </w:docPartPr>
      <w:docPartBody>
        <w:p w:rsidR="000A4340" w:rsidRDefault="000A4340" w:rsidP="000A4340">
          <w:pPr>
            <w:pStyle w:val="99D744EE35217841904ADF4C340C6E0E"/>
          </w:pPr>
          <w:r>
            <w:t>[Type text]</w:t>
          </w:r>
        </w:p>
      </w:docPartBody>
    </w:docPart>
    <w:docPart>
      <w:docPartPr>
        <w:name w:val="B09E742EB9BE894196558A486858C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572DA-0F4F-EF4F-9749-612420B9950F}"/>
      </w:docPartPr>
      <w:docPartBody>
        <w:p w:rsidR="000A4340" w:rsidRDefault="000A4340" w:rsidP="000A4340">
          <w:pPr>
            <w:pStyle w:val="B09E742EB9BE894196558A486858C64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340"/>
    <w:rsid w:val="000A4340"/>
    <w:rsid w:val="00BB78E5"/>
    <w:rsid w:val="00DB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02D48DD781574A934152CB261440C3">
    <w:name w:val="6302D48DD781574A934152CB261440C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8EB1A71B08224F9F2B5D289EF77264">
    <w:name w:val="658EB1A71B08224F9F2B5D289EF77264"/>
  </w:style>
  <w:style w:type="paragraph" w:customStyle="1" w:styleId="6F6986D950F758498C8DB2CE7B4E867B">
    <w:name w:val="6F6986D950F758498C8DB2CE7B4E867B"/>
  </w:style>
  <w:style w:type="paragraph" w:customStyle="1" w:styleId="270B7EE445C2C649A153DA52A20C077E">
    <w:name w:val="270B7EE445C2C649A153DA52A20C077E"/>
  </w:style>
  <w:style w:type="paragraph" w:customStyle="1" w:styleId="4A072CC617A05B4E923501B7A3975D3A">
    <w:name w:val="4A072CC617A05B4E923501B7A3975D3A"/>
  </w:style>
  <w:style w:type="paragraph" w:customStyle="1" w:styleId="AA98343DBD5DC54898DB89A37E9EFD61">
    <w:name w:val="AA98343DBD5DC54898DB89A37E9EFD61"/>
  </w:style>
  <w:style w:type="paragraph" w:customStyle="1" w:styleId="26B348CD6F4FF74293D916B2FF952F6D">
    <w:name w:val="26B348CD6F4FF74293D916B2FF952F6D"/>
  </w:style>
  <w:style w:type="paragraph" w:customStyle="1" w:styleId="05C8A81B4024494E963FDF0851504718">
    <w:name w:val="05C8A81B4024494E963FDF0851504718"/>
  </w:style>
  <w:style w:type="paragraph" w:customStyle="1" w:styleId="6B3D5E6D14E2C2498E6D9605BCC0F28D">
    <w:name w:val="6B3D5E6D14E2C2498E6D9605BCC0F28D"/>
  </w:style>
  <w:style w:type="paragraph" w:customStyle="1" w:styleId="4DF0D841DA199040AB575BEBDA58BE9F">
    <w:name w:val="4DF0D841DA199040AB575BEBDA58BE9F"/>
  </w:style>
  <w:style w:type="paragraph" w:customStyle="1" w:styleId="5624E81820EBE24CB2E34F459B491948">
    <w:name w:val="5624E81820EBE24CB2E34F459B491948"/>
    <w:rsid w:val="000A4340"/>
  </w:style>
  <w:style w:type="paragraph" w:customStyle="1" w:styleId="DE31DA742326804097213F87AAE16F6F">
    <w:name w:val="DE31DA742326804097213F87AAE16F6F"/>
    <w:rsid w:val="000A4340"/>
  </w:style>
  <w:style w:type="paragraph" w:customStyle="1" w:styleId="22EAB12E42C16A4494D288F4B75AD2B7">
    <w:name w:val="22EAB12E42C16A4494D288F4B75AD2B7"/>
    <w:rsid w:val="000A4340"/>
  </w:style>
  <w:style w:type="paragraph" w:customStyle="1" w:styleId="88C5CA0029538549ACE87A65C146DC5F">
    <w:name w:val="88C5CA0029538549ACE87A65C146DC5F"/>
    <w:rsid w:val="000A4340"/>
  </w:style>
  <w:style w:type="paragraph" w:customStyle="1" w:styleId="32561AC22CD0704789D1D9366A0E70D6">
    <w:name w:val="32561AC22CD0704789D1D9366A0E70D6"/>
    <w:rsid w:val="000A4340"/>
  </w:style>
  <w:style w:type="paragraph" w:customStyle="1" w:styleId="1471B1300D8950419C541D1F2057783F">
    <w:name w:val="1471B1300D8950419C541D1F2057783F"/>
    <w:rsid w:val="000A4340"/>
  </w:style>
  <w:style w:type="paragraph" w:customStyle="1" w:styleId="8C0B894A169E624290467BCE86DF8005">
    <w:name w:val="8C0B894A169E624290467BCE86DF8005"/>
    <w:rsid w:val="000A4340"/>
  </w:style>
  <w:style w:type="paragraph" w:customStyle="1" w:styleId="51C202AA3A733F4091DB00A848F08687">
    <w:name w:val="51C202AA3A733F4091DB00A848F08687"/>
    <w:rsid w:val="000A4340"/>
  </w:style>
  <w:style w:type="paragraph" w:customStyle="1" w:styleId="2F80BD14CDD2144EA52C5AE010F18AFD">
    <w:name w:val="2F80BD14CDD2144EA52C5AE010F18AFD"/>
    <w:rsid w:val="000A4340"/>
  </w:style>
  <w:style w:type="paragraph" w:customStyle="1" w:styleId="EC849B77F734624C99D89590AE32A9BA">
    <w:name w:val="EC849B77F734624C99D89590AE32A9BA"/>
    <w:rsid w:val="000A4340"/>
  </w:style>
  <w:style w:type="paragraph" w:customStyle="1" w:styleId="AE3CEC89EED1AA48A117EFD2018513AA">
    <w:name w:val="AE3CEC89EED1AA48A117EFD2018513AA"/>
    <w:rsid w:val="000A4340"/>
  </w:style>
  <w:style w:type="paragraph" w:customStyle="1" w:styleId="DA32C2DEDD5BE240918E75B75E77FADF">
    <w:name w:val="DA32C2DEDD5BE240918E75B75E77FADF"/>
    <w:rsid w:val="000A4340"/>
  </w:style>
  <w:style w:type="paragraph" w:customStyle="1" w:styleId="947002E9E032A54E9ECAD2796F846642">
    <w:name w:val="947002E9E032A54E9ECAD2796F846642"/>
    <w:rsid w:val="000A4340"/>
  </w:style>
  <w:style w:type="paragraph" w:customStyle="1" w:styleId="99D744EE35217841904ADF4C340C6E0E">
    <w:name w:val="99D744EE35217841904ADF4C340C6E0E"/>
    <w:rsid w:val="000A4340"/>
  </w:style>
  <w:style w:type="paragraph" w:customStyle="1" w:styleId="B09E742EB9BE894196558A486858C64C">
    <w:name w:val="B09E742EB9BE894196558A486858C64C"/>
    <w:rsid w:val="000A4340"/>
  </w:style>
  <w:style w:type="paragraph" w:customStyle="1" w:styleId="3EFECB79BE0D764EAAB14AA476118E85">
    <w:name w:val="3EFECB79BE0D764EAAB14AA476118E85"/>
    <w:rsid w:val="000A4340"/>
  </w:style>
  <w:style w:type="paragraph" w:customStyle="1" w:styleId="3475037F95088D4CA9BB5288102AE70D">
    <w:name w:val="3475037F95088D4CA9BB5288102AE70D"/>
    <w:rsid w:val="000A4340"/>
  </w:style>
  <w:style w:type="paragraph" w:customStyle="1" w:styleId="AA234D97FC9CFC4DA41C993B3487AE11">
    <w:name w:val="AA234D97FC9CFC4DA41C993B3487AE11"/>
    <w:rsid w:val="000A434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02D48DD781574A934152CB261440C3">
    <w:name w:val="6302D48DD781574A934152CB261440C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58EB1A71B08224F9F2B5D289EF77264">
    <w:name w:val="658EB1A71B08224F9F2B5D289EF77264"/>
  </w:style>
  <w:style w:type="paragraph" w:customStyle="1" w:styleId="6F6986D950F758498C8DB2CE7B4E867B">
    <w:name w:val="6F6986D950F758498C8DB2CE7B4E867B"/>
  </w:style>
  <w:style w:type="paragraph" w:customStyle="1" w:styleId="270B7EE445C2C649A153DA52A20C077E">
    <w:name w:val="270B7EE445C2C649A153DA52A20C077E"/>
  </w:style>
  <w:style w:type="paragraph" w:customStyle="1" w:styleId="4A072CC617A05B4E923501B7A3975D3A">
    <w:name w:val="4A072CC617A05B4E923501B7A3975D3A"/>
  </w:style>
  <w:style w:type="paragraph" w:customStyle="1" w:styleId="AA98343DBD5DC54898DB89A37E9EFD61">
    <w:name w:val="AA98343DBD5DC54898DB89A37E9EFD61"/>
  </w:style>
  <w:style w:type="paragraph" w:customStyle="1" w:styleId="26B348CD6F4FF74293D916B2FF952F6D">
    <w:name w:val="26B348CD6F4FF74293D916B2FF952F6D"/>
  </w:style>
  <w:style w:type="paragraph" w:customStyle="1" w:styleId="05C8A81B4024494E963FDF0851504718">
    <w:name w:val="05C8A81B4024494E963FDF0851504718"/>
  </w:style>
  <w:style w:type="paragraph" w:customStyle="1" w:styleId="6B3D5E6D14E2C2498E6D9605BCC0F28D">
    <w:name w:val="6B3D5E6D14E2C2498E6D9605BCC0F28D"/>
  </w:style>
  <w:style w:type="paragraph" w:customStyle="1" w:styleId="4DF0D841DA199040AB575BEBDA58BE9F">
    <w:name w:val="4DF0D841DA199040AB575BEBDA58BE9F"/>
  </w:style>
  <w:style w:type="paragraph" w:customStyle="1" w:styleId="5624E81820EBE24CB2E34F459B491948">
    <w:name w:val="5624E81820EBE24CB2E34F459B491948"/>
    <w:rsid w:val="000A4340"/>
  </w:style>
  <w:style w:type="paragraph" w:customStyle="1" w:styleId="DE31DA742326804097213F87AAE16F6F">
    <w:name w:val="DE31DA742326804097213F87AAE16F6F"/>
    <w:rsid w:val="000A4340"/>
  </w:style>
  <w:style w:type="paragraph" w:customStyle="1" w:styleId="22EAB12E42C16A4494D288F4B75AD2B7">
    <w:name w:val="22EAB12E42C16A4494D288F4B75AD2B7"/>
    <w:rsid w:val="000A4340"/>
  </w:style>
  <w:style w:type="paragraph" w:customStyle="1" w:styleId="88C5CA0029538549ACE87A65C146DC5F">
    <w:name w:val="88C5CA0029538549ACE87A65C146DC5F"/>
    <w:rsid w:val="000A4340"/>
  </w:style>
  <w:style w:type="paragraph" w:customStyle="1" w:styleId="32561AC22CD0704789D1D9366A0E70D6">
    <w:name w:val="32561AC22CD0704789D1D9366A0E70D6"/>
    <w:rsid w:val="000A4340"/>
  </w:style>
  <w:style w:type="paragraph" w:customStyle="1" w:styleId="1471B1300D8950419C541D1F2057783F">
    <w:name w:val="1471B1300D8950419C541D1F2057783F"/>
    <w:rsid w:val="000A4340"/>
  </w:style>
  <w:style w:type="paragraph" w:customStyle="1" w:styleId="8C0B894A169E624290467BCE86DF8005">
    <w:name w:val="8C0B894A169E624290467BCE86DF8005"/>
    <w:rsid w:val="000A4340"/>
  </w:style>
  <w:style w:type="paragraph" w:customStyle="1" w:styleId="51C202AA3A733F4091DB00A848F08687">
    <w:name w:val="51C202AA3A733F4091DB00A848F08687"/>
    <w:rsid w:val="000A4340"/>
  </w:style>
  <w:style w:type="paragraph" w:customStyle="1" w:styleId="2F80BD14CDD2144EA52C5AE010F18AFD">
    <w:name w:val="2F80BD14CDD2144EA52C5AE010F18AFD"/>
    <w:rsid w:val="000A4340"/>
  </w:style>
  <w:style w:type="paragraph" w:customStyle="1" w:styleId="EC849B77F734624C99D89590AE32A9BA">
    <w:name w:val="EC849B77F734624C99D89590AE32A9BA"/>
    <w:rsid w:val="000A4340"/>
  </w:style>
  <w:style w:type="paragraph" w:customStyle="1" w:styleId="AE3CEC89EED1AA48A117EFD2018513AA">
    <w:name w:val="AE3CEC89EED1AA48A117EFD2018513AA"/>
    <w:rsid w:val="000A4340"/>
  </w:style>
  <w:style w:type="paragraph" w:customStyle="1" w:styleId="DA32C2DEDD5BE240918E75B75E77FADF">
    <w:name w:val="DA32C2DEDD5BE240918E75B75E77FADF"/>
    <w:rsid w:val="000A4340"/>
  </w:style>
  <w:style w:type="paragraph" w:customStyle="1" w:styleId="947002E9E032A54E9ECAD2796F846642">
    <w:name w:val="947002E9E032A54E9ECAD2796F846642"/>
    <w:rsid w:val="000A4340"/>
  </w:style>
  <w:style w:type="paragraph" w:customStyle="1" w:styleId="99D744EE35217841904ADF4C340C6E0E">
    <w:name w:val="99D744EE35217841904ADF4C340C6E0E"/>
    <w:rsid w:val="000A4340"/>
  </w:style>
  <w:style w:type="paragraph" w:customStyle="1" w:styleId="B09E742EB9BE894196558A486858C64C">
    <w:name w:val="B09E742EB9BE894196558A486858C64C"/>
    <w:rsid w:val="000A4340"/>
  </w:style>
  <w:style w:type="paragraph" w:customStyle="1" w:styleId="3EFECB79BE0D764EAAB14AA476118E85">
    <w:name w:val="3EFECB79BE0D764EAAB14AA476118E85"/>
    <w:rsid w:val="000A4340"/>
  </w:style>
  <w:style w:type="paragraph" w:customStyle="1" w:styleId="3475037F95088D4CA9BB5288102AE70D">
    <w:name w:val="3475037F95088D4CA9BB5288102AE70D"/>
    <w:rsid w:val="000A4340"/>
  </w:style>
  <w:style w:type="paragraph" w:customStyle="1" w:styleId="AA234D97FC9CFC4DA41C993B3487AE11">
    <w:name w:val="AA234D97FC9CFC4DA41C993B3487AE11"/>
    <w:rsid w:val="000A4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730497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2011-12-21T21:24:00+00:00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1386857</Value>
      <Value>1386858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New company setup checklist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TP102806454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2033AB-1839-4A9D-9AAE-1CDA6F1A1A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36CC7C-DA53-4DD8-A70B-E32CA10BAA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747F8-0E03-4AD0-AA0D-9B70695AF5C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215B913A-9889-8A47-915D-07DA01A0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TM02806455</Template>
  <TotalTime>54</TotalTime>
  <Pages>2</Pages>
  <Words>410</Words>
  <Characters>2337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company setup checklist</vt:lpstr>
    </vt:vector>
  </TitlesOfParts>
  <Company/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company setup checklist</dc:title>
  <dc:creator>Gularte-Merida, Rodrigo J./Sloan Kettering Institute</dc:creator>
  <cp:lastModifiedBy>Gularte-Merida, Rodrigo J./Sloan Kettering Institute</cp:lastModifiedBy>
  <cp:revision>43</cp:revision>
  <cp:lastPrinted>2005-08-26T17:15:00Z</cp:lastPrinted>
  <dcterms:created xsi:type="dcterms:W3CDTF">2017-07-13T13:58:00Z</dcterms:created>
  <dcterms:modified xsi:type="dcterms:W3CDTF">2017-07-13T18:32:00Z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TC100310681033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